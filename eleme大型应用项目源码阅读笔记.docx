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50C64" w14:textId="77777777" w:rsidR="00533586" w:rsidRPr="00A774C6" w:rsidRDefault="00533586">
      <w:pPr>
        <w:pStyle w:val="2"/>
        <w:rPr>
          <w:rFonts w:hint="eastAsia"/>
          <w:lang w:val="en-US"/>
        </w:rPr>
      </w:pPr>
      <w:bookmarkStart w:id="0" w:name="_GoBack"/>
      <w:bookmarkEnd w:id="0"/>
    </w:p>
    <w:sectPr w:rsidR="00533586" w:rsidRPr="00A774C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2EA90" w14:textId="77777777" w:rsidR="00185C40" w:rsidRDefault="00185C40">
      <w:r>
        <w:separator/>
      </w:r>
    </w:p>
    <w:p w14:paraId="09DD5328" w14:textId="77777777" w:rsidR="00185C40" w:rsidRDefault="00185C40"/>
  </w:endnote>
  <w:endnote w:type="continuationSeparator" w:id="0">
    <w:p w14:paraId="4C2552CF" w14:textId="77777777" w:rsidR="00185C40" w:rsidRDefault="00185C40">
      <w:r>
        <w:continuationSeparator/>
      </w:r>
    </w:p>
    <w:p w14:paraId="4EE6A5E4" w14:textId="77777777" w:rsidR="00185C40" w:rsidRDefault="00185C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F2B98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37C78" w14:textId="77777777" w:rsidR="00185C40" w:rsidRDefault="00185C40">
      <w:r>
        <w:separator/>
      </w:r>
    </w:p>
    <w:p w14:paraId="2CAACD94" w14:textId="77777777" w:rsidR="00185C40" w:rsidRDefault="00185C40"/>
  </w:footnote>
  <w:footnote w:type="continuationSeparator" w:id="0">
    <w:p w14:paraId="465BE300" w14:textId="77777777" w:rsidR="00185C40" w:rsidRDefault="00185C40">
      <w:r>
        <w:continuationSeparator/>
      </w:r>
    </w:p>
    <w:p w14:paraId="4E205509" w14:textId="77777777" w:rsidR="00185C40" w:rsidRDefault="00185C4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C6"/>
    <w:rsid w:val="00185C40"/>
    <w:rsid w:val="00533586"/>
    <w:rsid w:val="00547C66"/>
    <w:rsid w:val="00692B76"/>
    <w:rsid w:val="00A774C6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EDA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iamingru747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A3"/>
    <w:rsid w:val="0076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B0EF3A477EBA64794D348B42DE5B342">
    <w:name w:val="AB0EF3A477EBA64794D348B42DE5B342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6F35F11F1DE28E40BCB1F16F5BBB2899">
    <w:name w:val="6F35F11F1DE28E40BCB1F16F5BBB289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2017-05-16T12:48:00Z</dcterms:created>
  <dcterms:modified xsi:type="dcterms:W3CDTF">2017-05-16T12:50:00Z</dcterms:modified>
</cp:coreProperties>
</file>